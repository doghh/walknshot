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861D5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边走边拍</w:t>
      </w:r>
      <w:r>
        <w:rPr>
          <w:rFonts w:hint="eastAsia"/>
          <w:lang w:eastAsia="zh-CN"/>
        </w:rPr>
        <w:t>APP</w:t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861D57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 w:rsidP="00342E2E">
      <w:pPr>
        <w:pStyle w:val="InfoBlue"/>
        <w:rPr>
          <w:lang w:eastAsia="zh-CN"/>
        </w:rPr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proofErr w:type="spellStart"/>
      <w:r>
        <w:rPr>
          <w:rFonts w:hint="eastAsia"/>
        </w:rPr>
        <w:lastRenderedPageBreak/>
        <w:t>修订历史记录</w:t>
      </w:r>
      <w:proofErr w:type="spellEnd"/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861D57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</w:rPr>
              <w:t>日</w:t>
            </w:r>
            <w:r>
              <w:t>/</w:t>
            </w:r>
            <w:r w:rsidR="00861D57">
              <w:rPr>
                <w:rFonts w:hint="eastAsia"/>
                <w:lang w:eastAsia="zh-CN"/>
              </w:rPr>
              <w:t>09</w:t>
            </w:r>
            <w:r>
              <w:rPr>
                <w:rFonts w:hint="eastAsia"/>
              </w:rPr>
              <w:t>月</w:t>
            </w:r>
            <w:r>
              <w:t>/</w:t>
            </w:r>
            <w:r w:rsidR="00861D57"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:rsidR="00342E2E" w:rsidRDefault="00861D57" w:rsidP="00382609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861D57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测试用例</w:t>
            </w:r>
          </w:p>
        </w:tc>
        <w:tc>
          <w:tcPr>
            <w:tcW w:w="2304" w:type="dxa"/>
          </w:tcPr>
          <w:p w:rsidR="00342E2E" w:rsidRDefault="00861D57" w:rsidP="00382609">
            <w:pPr>
              <w:pStyle w:val="Tabletext"/>
            </w:pPr>
            <w:r>
              <w:rPr>
                <w:rFonts w:hint="eastAsia"/>
                <w:lang w:eastAsia="zh-CN"/>
              </w:rPr>
              <w:t>吴</w:t>
            </w:r>
            <w:proofErr w:type="gramStart"/>
            <w:r>
              <w:rPr>
                <w:rFonts w:hint="eastAsia"/>
                <w:lang w:eastAsia="zh-CN"/>
              </w:rPr>
              <w:t>世</w:t>
            </w:r>
            <w:proofErr w:type="gramEnd"/>
            <w:r>
              <w:rPr>
                <w:rFonts w:hint="eastAsia"/>
                <w:lang w:eastAsia="zh-CN"/>
              </w:rPr>
              <w:t>航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D24CDE" w:rsidRDefault="00B55FA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D24CDE">
        <w:rPr>
          <w:noProof/>
        </w:rPr>
        <w:t>1.</w:t>
      </w:r>
      <w:r w:rsidR="00D24CDE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D24CDE">
        <w:rPr>
          <w:noProof/>
        </w:rPr>
        <w:t>简介</w:t>
      </w:r>
      <w:r w:rsidR="00D24CDE">
        <w:rPr>
          <w:noProof/>
        </w:rPr>
        <w:tab/>
      </w:r>
      <w:r w:rsidR="00D24CDE">
        <w:rPr>
          <w:noProof/>
        </w:rPr>
        <w:fldChar w:fldCharType="begin"/>
      </w:r>
      <w:r w:rsidR="00D24CDE">
        <w:rPr>
          <w:noProof/>
        </w:rPr>
        <w:instrText xml:space="preserve"> PAGEREF _Toc492847000 \h </w:instrText>
      </w:r>
      <w:r w:rsidR="00D24CDE">
        <w:rPr>
          <w:noProof/>
        </w:rPr>
      </w:r>
      <w:r w:rsidR="00D24CDE">
        <w:rPr>
          <w:noProof/>
        </w:rPr>
        <w:fldChar w:fldCharType="separate"/>
      </w:r>
      <w:r w:rsidR="00D24CDE">
        <w:rPr>
          <w:noProof/>
        </w:rPr>
        <w:t>4</w:t>
      </w:r>
      <w:r w:rsidR="00D24CDE"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功能测试用例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#2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#3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#4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_Toc492847009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D24CDE" w:rsidRDefault="00D24CD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测试用例</w:t>
      </w:r>
      <w:r>
        <w:rPr>
          <w:noProof/>
          <w:lang w:eastAsia="zh-CN"/>
        </w:rPr>
        <w:t xml:space="preserve"> #5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861D57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D24CDE">
      <w:pPr>
        <w:pStyle w:val="1"/>
      </w:pPr>
      <w:bookmarkStart w:id="0" w:name="_Toc498761760"/>
      <w:bookmarkStart w:id="1" w:name="_Toc456598591"/>
      <w:bookmarkStart w:id="2" w:name="_Toc456600922"/>
      <w:bookmarkStart w:id="3" w:name="_Toc492847000"/>
      <w:proofErr w:type="spellStart"/>
      <w:r>
        <w:rPr>
          <w:rFonts w:hint="eastAsia"/>
        </w:rPr>
        <w:t>简介</w:t>
      </w:r>
      <w:bookmarkEnd w:id="0"/>
      <w:bookmarkEnd w:id="3"/>
      <w:proofErr w:type="spellEnd"/>
    </w:p>
    <w:p w:rsidR="00D24CDE" w:rsidRPr="00D24CDE" w:rsidRDefault="00D24CDE" w:rsidP="00D24CD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关于边走边拍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的需求功能所设计的测试用例，用于测试各项功能是否正常可用，不会因为非常规操作而出现错误。</w:t>
      </w:r>
    </w:p>
    <w:p w:rsidR="00F449B6" w:rsidRDefault="00F449B6" w:rsidP="00F449B6">
      <w:pPr>
        <w:pStyle w:val="2"/>
      </w:pPr>
      <w:bookmarkStart w:id="4" w:name="_Toc498761761"/>
      <w:bookmarkStart w:id="5" w:name="_Toc492847001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D24CDE" w:rsidRPr="00D24CDE" w:rsidRDefault="00D24CDE" w:rsidP="00D24CDE">
      <w:pPr>
        <w:ind w:left="720"/>
        <w:rPr>
          <w:rFonts w:hint="eastAsia"/>
          <w:lang w:eastAsia="zh-CN"/>
        </w:rPr>
      </w:pPr>
      <w:bookmarkStart w:id="6" w:name="_Toc498761762"/>
      <w:r>
        <w:rPr>
          <w:rFonts w:hint="eastAsia"/>
          <w:lang w:eastAsia="zh-CN"/>
        </w:rPr>
        <w:t>发现隐藏在软件中的错误。</w:t>
      </w:r>
    </w:p>
    <w:p w:rsidR="00F449B6" w:rsidRDefault="00F449B6" w:rsidP="00F449B6">
      <w:pPr>
        <w:pStyle w:val="2"/>
      </w:pPr>
      <w:bookmarkStart w:id="7" w:name="_Toc492847002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D24CDE" w:rsidRPr="00D24CDE" w:rsidRDefault="00D24CDE" w:rsidP="00D24CDE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的各项功能，以及</w:t>
      </w:r>
      <w:r>
        <w:rPr>
          <w:lang w:eastAsia="zh-CN"/>
        </w:rPr>
        <w:t>APP</w:t>
      </w:r>
      <w:r>
        <w:rPr>
          <w:rFonts w:hint="eastAsia"/>
          <w:lang w:eastAsia="zh-CN"/>
        </w:rPr>
        <w:t>的易用性和美观。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492847003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E91C74" w:rsidRDefault="00E91C74" w:rsidP="00E91C74">
      <w:pPr>
        <w:ind w:left="720"/>
        <w:rPr>
          <w:lang w:eastAsia="zh-CN"/>
        </w:rPr>
      </w:pPr>
      <w:r>
        <w:rPr>
          <w:rFonts w:hint="eastAsia"/>
          <w:lang w:eastAsia="zh-CN"/>
        </w:rPr>
        <w:t>合法用户名：至少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位，以字母开头，且仅由字母和数字组成的用户名。</w:t>
      </w:r>
    </w:p>
    <w:p w:rsidR="00D24CDE" w:rsidRPr="00D24CDE" w:rsidRDefault="00E91C74" w:rsidP="00D24CDE">
      <w:pPr>
        <w:ind w:left="720"/>
        <w:rPr>
          <w:lang w:eastAsia="zh-CN"/>
        </w:rPr>
      </w:pPr>
      <w:r>
        <w:rPr>
          <w:rFonts w:hint="eastAsia"/>
          <w:lang w:eastAsia="zh-CN"/>
        </w:rPr>
        <w:t>合法密码：至少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位的字符串密码。</w:t>
      </w:r>
      <w:bookmarkStart w:id="10" w:name="_GoBack"/>
      <w:bookmarkEnd w:id="1"/>
      <w:bookmarkEnd w:id="2"/>
      <w:bookmarkEnd w:id="10"/>
    </w:p>
    <w:p w:rsidR="004F3649" w:rsidRDefault="00E91C74" w:rsidP="00E91C74">
      <w:pPr>
        <w:pStyle w:val="1"/>
        <w:rPr>
          <w:lang w:eastAsia="zh-CN"/>
        </w:rPr>
      </w:pPr>
      <w:bookmarkStart w:id="11" w:name="_Toc492847005"/>
      <w:r>
        <w:rPr>
          <w:rFonts w:hint="eastAsia"/>
          <w:lang w:eastAsia="zh-CN"/>
        </w:rPr>
        <w:t>功能测试</w:t>
      </w:r>
      <w:r w:rsidR="00D24CDE">
        <w:rPr>
          <w:rFonts w:hint="eastAsia"/>
          <w:lang w:eastAsia="zh-CN"/>
        </w:rPr>
        <w:t>用例</w:t>
      </w:r>
      <w:bookmarkEnd w:id="11"/>
    </w:p>
    <w:p w:rsidR="00E91C74" w:rsidRDefault="00E91C74" w:rsidP="00E91C74">
      <w:pPr>
        <w:ind w:firstLine="720"/>
        <w:rPr>
          <w:lang w:eastAsia="zh-CN"/>
        </w:rPr>
      </w:pPr>
      <w:r>
        <w:rPr>
          <w:rFonts w:hint="eastAsia"/>
          <w:lang w:eastAsia="zh-CN"/>
        </w:rPr>
        <w:t>测试各项功能是否合乎预期</w:t>
      </w:r>
    </w:p>
    <w:p w:rsidR="00216A5A" w:rsidRPr="00E91C74" w:rsidRDefault="00216A5A" w:rsidP="00E91C74">
      <w:pPr>
        <w:ind w:firstLine="720"/>
        <w:rPr>
          <w:lang w:eastAsia="zh-CN"/>
        </w:rPr>
      </w:pPr>
      <w:r>
        <w:rPr>
          <w:rFonts w:hint="eastAsia"/>
          <w:lang w:eastAsia="zh-CN"/>
        </w:rPr>
        <w:t>注：</w:t>
      </w:r>
      <w:proofErr w:type="gramStart"/>
      <w:r>
        <w:rPr>
          <w:rFonts w:hint="eastAsia"/>
          <w:lang w:eastAsia="zh-CN"/>
        </w:rPr>
        <w:t>谷歌地图</w:t>
      </w:r>
      <w:proofErr w:type="gramEnd"/>
      <w:r>
        <w:rPr>
          <w:rFonts w:hint="eastAsia"/>
          <w:lang w:eastAsia="zh-CN"/>
        </w:rPr>
        <w:t>提供的自</w:t>
      </w:r>
      <w:proofErr w:type="gramStart"/>
      <w:r>
        <w:rPr>
          <w:rFonts w:hint="eastAsia"/>
          <w:lang w:eastAsia="zh-CN"/>
        </w:rPr>
        <w:t>带功能</w:t>
      </w:r>
      <w:proofErr w:type="gramEnd"/>
      <w:r>
        <w:rPr>
          <w:rFonts w:hint="eastAsia"/>
          <w:lang w:eastAsia="zh-CN"/>
        </w:rPr>
        <w:t>不进行测试</w:t>
      </w:r>
    </w:p>
    <w:p w:rsidR="0059232E" w:rsidRDefault="00F449B6" w:rsidP="00E91C74">
      <w:pPr>
        <w:pStyle w:val="2"/>
        <w:rPr>
          <w:lang w:eastAsia="zh-CN"/>
        </w:rPr>
      </w:pPr>
      <w:bookmarkStart w:id="12" w:name="_Toc492847006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2"/>
    </w:p>
    <w:p w:rsidR="00E91C74" w:rsidRPr="00E91C74" w:rsidRDefault="00E91C74" w:rsidP="00E91C74">
      <w:pPr>
        <w:ind w:left="720"/>
        <w:rPr>
          <w:lang w:eastAsia="zh-CN"/>
        </w:rPr>
      </w:pPr>
      <w:r>
        <w:rPr>
          <w:rFonts w:hint="eastAsia"/>
          <w:lang w:eastAsia="zh-CN"/>
        </w:rPr>
        <w:t>登陆验证测试用例</w:t>
      </w:r>
    </w:p>
    <w:p w:rsidR="0059232E" w:rsidRDefault="00F449B6" w:rsidP="00E91C74">
      <w:pPr>
        <w:pStyle w:val="af0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前置条件</w:t>
      </w:r>
    </w:p>
    <w:p w:rsidR="00E91C74" w:rsidRPr="00BF3B28" w:rsidRDefault="00E91C74" w:rsidP="00E91C74">
      <w:pPr>
        <w:pStyle w:val="af0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处于登陆界面，网络连接正常</w:t>
      </w:r>
    </w:p>
    <w:p w:rsidR="00E91C74" w:rsidRDefault="004F3649" w:rsidP="004F364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</w:p>
    <w:p w:rsidR="00E91C74" w:rsidRDefault="00E91C74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用户名和密码都为空，点击登陆</w:t>
      </w:r>
    </w:p>
    <w:p w:rsidR="00E91C74" w:rsidRDefault="00E91C74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输入用户名，密码为空，点击登陆</w:t>
      </w:r>
    </w:p>
    <w:p w:rsidR="00E91C74" w:rsidRDefault="00E91C74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输入密码，用户名为空，点击登陆</w:t>
      </w:r>
    </w:p>
    <w:p w:rsidR="00E91C74" w:rsidRDefault="00E91C74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输入不合法用户名和密码，点击登陆</w:t>
      </w:r>
    </w:p>
    <w:p w:rsidR="00E91C74" w:rsidRDefault="00E91C74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输入合法用户名和不合法密码，点击登陆</w:t>
      </w:r>
    </w:p>
    <w:p w:rsidR="00E91C74" w:rsidRDefault="00E91C74" w:rsidP="004F3649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输入合法用户名和错误的合法密码，点击登陆</w:t>
      </w:r>
    </w:p>
    <w:p w:rsidR="0059232E" w:rsidRPr="00BF3B28" w:rsidRDefault="00E91C74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输入合法用户名和合法密码，点击登陆</w:t>
      </w:r>
    </w:p>
    <w:p w:rsidR="0059232E" w:rsidRDefault="000C06CF" w:rsidP="000C06CF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预期结果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1~3.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提示用户名和密码不能为空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提示用户名不正确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提示密码不正确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尝试登陆，登陆失败，提示登陆失败</w:t>
      </w:r>
    </w:p>
    <w:p w:rsidR="000C06CF" w:rsidRPr="00E91C74" w:rsidRDefault="000C06CF" w:rsidP="000C06CF">
      <w:pPr>
        <w:ind w:firstLine="720"/>
        <w:rPr>
          <w:lang w:eastAsia="zh-CN"/>
        </w:rPr>
      </w:pP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尝试登陆，登陆成功，进入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主界面，提示登陆成功</w:t>
      </w:r>
    </w:p>
    <w:p w:rsidR="000C06CF" w:rsidRDefault="000C06CF" w:rsidP="000C06CF">
      <w:pPr>
        <w:pStyle w:val="2"/>
        <w:rPr>
          <w:lang w:eastAsia="zh-CN"/>
        </w:rPr>
      </w:pPr>
      <w:bookmarkStart w:id="13" w:name="_Toc492847007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#2</w:t>
      </w:r>
      <w:bookmarkEnd w:id="13"/>
    </w:p>
    <w:p w:rsidR="000C06CF" w:rsidRPr="00E91C74" w:rsidRDefault="000C06CF" w:rsidP="000C06CF">
      <w:pPr>
        <w:ind w:left="720"/>
        <w:rPr>
          <w:lang w:eastAsia="zh-CN"/>
        </w:rPr>
      </w:pPr>
      <w:r>
        <w:rPr>
          <w:rFonts w:hint="eastAsia"/>
          <w:lang w:eastAsia="zh-CN"/>
        </w:rPr>
        <w:t>注册</w:t>
      </w:r>
      <w:r w:rsidR="007C563C">
        <w:rPr>
          <w:rFonts w:hint="eastAsia"/>
          <w:lang w:eastAsia="zh-CN"/>
        </w:rPr>
        <w:t>新用户</w:t>
      </w:r>
      <w:r>
        <w:rPr>
          <w:rFonts w:hint="eastAsia"/>
          <w:lang w:eastAsia="zh-CN"/>
        </w:rPr>
        <w:t>测试用例</w:t>
      </w:r>
    </w:p>
    <w:p w:rsidR="000C06CF" w:rsidRDefault="00216A5A" w:rsidP="00216A5A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0C06CF">
        <w:rPr>
          <w:rFonts w:hint="eastAsia"/>
          <w:lang w:eastAsia="zh-CN"/>
        </w:rPr>
        <w:t>前置条件</w:t>
      </w:r>
    </w:p>
    <w:p w:rsidR="000C06CF" w:rsidRPr="00BF3B28" w:rsidRDefault="000C06CF" w:rsidP="000C06CF">
      <w:pPr>
        <w:pStyle w:val="af0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处于注册界面，网络连接正常</w:t>
      </w:r>
    </w:p>
    <w:p w:rsidR="000C06CF" w:rsidRDefault="000C06CF" w:rsidP="000C06CF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输入用户名，密码，确认密码任意一处为空，点击注册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输入不合法用户名，密码和确认密码不为空，点击注册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</w:t>
      </w:r>
      <w:r w:rsidR="007C563C">
        <w:rPr>
          <w:rFonts w:hint="eastAsia"/>
          <w:lang w:eastAsia="zh-CN"/>
        </w:rPr>
        <w:t>合法用户名，不合法密码，确认密码不为空，点击注册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输入合法用户名</w:t>
      </w:r>
      <w:r w:rsidR="007C563C">
        <w:rPr>
          <w:rFonts w:hint="eastAsia"/>
          <w:lang w:eastAsia="zh-CN"/>
        </w:rPr>
        <w:t>，合法</w:t>
      </w:r>
      <w:r>
        <w:rPr>
          <w:rFonts w:hint="eastAsia"/>
          <w:lang w:eastAsia="zh-CN"/>
        </w:rPr>
        <w:t>密码，</w:t>
      </w:r>
      <w:r w:rsidR="007C563C">
        <w:rPr>
          <w:rFonts w:hint="eastAsia"/>
          <w:lang w:eastAsia="zh-CN"/>
        </w:rPr>
        <w:t>确认密码与密码不同，</w:t>
      </w:r>
      <w:r>
        <w:rPr>
          <w:rFonts w:hint="eastAsia"/>
          <w:lang w:eastAsia="zh-CN"/>
        </w:rPr>
        <w:t>点击</w:t>
      </w:r>
      <w:r w:rsidR="007C563C">
        <w:rPr>
          <w:rFonts w:hint="eastAsia"/>
          <w:lang w:eastAsia="zh-CN"/>
        </w:rPr>
        <w:t>注册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输入</w:t>
      </w:r>
      <w:r w:rsidR="007C563C">
        <w:rPr>
          <w:rFonts w:hint="eastAsia"/>
          <w:lang w:eastAsia="zh-CN"/>
        </w:rPr>
        <w:t>已被注册的</w:t>
      </w:r>
      <w:r>
        <w:rPr>
          <w:rFonts w:hint="eastAsia"/>
          <w:lang w:eastAsia="zh-CN"/>
        </w:rPr>
        <w:t>合法用户名</w:t>
      </w:r>
      <w:r w:rsidR="007C563C">
        <w:rPr>
          <w:rFonts w:hint="eastAsia"/>
          <w:lang w:eastAsia="zh-CN"/>
        </w:rPr>
        <w:t>，合法</w:t>
      </w:r>
      <w:r>
        <w:rPr>
          <w:rFonts w:hint="eastAsia"/>
          <w:lang w:eastAsia="zh-CN"/>
        </w:rPr>
        <w:t>密码，</w:t>
      </w:r>
      <w:r w:rsidR="007C563C">
        <w:rPr>
          <w:rFonts w:hint="eastAsia"/>
          <w:lang w:eastAsia="zh-CN"/>
        </w:rPr>
        <w:t>相同的确认密码，点击注册</w:t>
      </w:r>
    </w:p>
    <w:p w:rsidR="007C563C" w:rsidRDefault="000C06CF" w:rsidP="007C563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 w:rsidR="007C563C">
        <w:rPr>
          <w:rFonts w:hint="eastAsia"/>
          <w:lang w:eastAsia="zh-CN"/>
        </w:rPr>
        <w:t>输入未被注册的合法用户名，合法密码，相同的确认密码，点击注册</w:t>
      </w:r>
    </w:p>
    <w:p w:rsidR="000C06CF" w:rsidRPr="00BF3B28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 w:rsidR="007C563C">
        <w:rPr>
          <w:rFonts w:hint="eastAsia"/>
          <w:lang w:eastAsia="zh-CN"/>
        </w:rPr>
        <w:t>点击返回按钮</w:t>
      </w:r>
    </w:p>
    <w:p w:rsidR="000C06CF" w:rsidRDefault="000C06CF" w:rsidP="000C06CF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:rsidR="007C563C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</w:t>
      </w:r>
      <w:r w:rsidR="007C563C">
        <w:rPr>
          <w:rFonts w:hint="eastAsia"/>
          <w:lang w:eastAsia="zh-CN"/>
        </w:rPr>
        <w:t xml:space="preserve">. </w:t>
      </w:r>
      <w:r w:rsidR="007C563C">
        <w:rPr>
          <w:rFonts w:hint="eastAsia"/>
          <w:lang w:eastAsia="zh-CN"/>
        </w:rPr>
        <w:t>提示用户名和密码不能为空</w:t>
      </w:r>
    </w:p>
    <w:p w:rsidR="007C563C" w:rsidRDefault="007C563C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提示用户名不合法</w:t>
      </w:r>
    </w:p>
    <w:p w:rsidR="007C563C" w:rsidRDefault="007C563C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提示密码不合法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 w:rsidR="007C563C">
        <w:rPr>
          <w:rFonts w:hint="eastAsia"/>
          <w:lang w:eastAsia="zh-CN"/>
        </w:rPr>
        <w:t>提示两次密码不同，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 w:rsidR="00216A5A">
        <w:rPr>
          <w:rFonts w:hint="eastAsia"/>
          <w:lang w:eastAsia="zh-CN"/>
        </w:rPr>
        <w:t>尝试注册，</w:t>
      </w:r>
      <w:r>
        <w:rPr>
          <w:rFonts w:hint="eastAsia"/>
          <w:lang w:eastAsia="zh-CN"/>
        </w:rPr>
        <w:t>提示</w:t>
      </w:r>
      <w:r w:rsidR="00216A5A">
        <w:rPr>
          <w:rFonts w:hint="eastAsia"/>
          <w:lang w:eastAsia="zh-CN"/>
        </w:rPr>
        <w:t>用户名已被注册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尝试</w:t>
      </w:r>
      <w:r w:rsidR="00216A5A">
        <w:rPr>
          <w:rFonts w:hint="eastAsia"/>
          <w:lang w:eastAsia="zh-CN"/>
        </w:rPr>
        <w:t>注册</w:t>
      </w:r>
      <w:r>
        <w:rPr>
          <w:rFonts w:hint="eastAsia"/>
          <w:lang w:eastAsia="zh-CN"/>
        </w:rPr>
        <w:t>，</w:t>
      </w:r>
      <w:r w:rsidR="00216A5A">
        <w:rPr>
          <w:rFonts w:hint="eastAsia"/>
          <w:lang w:eastAsia="zh-CN"/>
        </w:rPr>
        <w:t>注册成功，提示注册成功，进入登陆界面</w:t>
      </w:r>
    </w:p>
    <w:p w:rsidR="000C06CF" w:rsidRPr="00E91C74" w:rsidRDefault="000C06CF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 w:rsidR="00216A5A">
        <w:rPr>
          <w:rFonts w:hint="eastAsia"/>
          <w:lang w:eastAsia="zh-CN"/>
        </w:rPr>
        <w:t>返回登陆界面</w:t>
      </w:r>
    </w:p>
    <w:p w:rsidR="000C06CF" w:rsidRDefault="000C06CF" w:rsidP="000C06CF">
      <w:pPr>
        <w:pStyle w:val="2"/>
        <w:rPr>
          <w:lang w:eastAsia="zh-CN"/>
        </w:rPr>
      </w:pPr>
      <w:bookmarkStart w:id="14" w:name="_Toc492847008"/>
      <w:r>
        <w:rPr>
          <w:rFonts w:hint="eastAsia"/>
          <w:lang w:eastAsia="zh-CN"/>
        </w:rPr>
        <w:t>测试用例</w:t>
      </w:r>
      <w:r w:rsidR="00216A5A">
        <w:rPr>
          <w:rFonts w:hint="eastAsia"/>
          <w:lang w:eastAsia="zh-CN"/>
        </w:rPr>
        <w:t xml:space="preserve"> #3</w:t>
      </w:r>
      <w:bookmarkEnd w:id="14"/>
    </w:p>
    <w:p w:rsidR="000C06CF" w:rsidRPr="00E91C74" w:rsidRDefault="001E2C4C" w:rsidP="000C06CF">
      <w:pPr>
        <w:ind w:left="720"/>
        <w:rPr>
          <w:lang w:eastAsia="zh-CN"/>
        </w:rPr>
      </w:pPr>
      <w:r>
        <w:rPr>
          <w:rFonts w:hint="eastAsia"/>
          <w:lang w:eastAsia="zh-CN"/>
        </w:rPr>
        <w:t>拍照并展示在地图</w:t>
      </w:r>
      <w:r w:rsidR="000C06CF">
        <w:rPr>
          <w:rFonts w:hint="eastAsia"/>
          <w:lang w:eastAsia="zh-CN"/>
        </w:rPr>
        <w:t>测试用例</w:t>
      </w:r>
    </w:p>
    <w:p w:rsidR="000C06CF" w:rsidRDefault="00216A5A" w:rsidP="00216A5A">
      <w:pPr>
        <w:rPr>
          <w:lang w:eastAsia="zh-CN"/>
        </w:rPr>
      </w:pPr>
      <w:r>
        <w:rPr>
          <w:rFonts w:hint="eastAsia"/>
          <w:lang w:eastAsia="zh-CN"/>
        </w:rPr>
        <w:t>1)</w:t>
      </w:r>
      <w:r>
        <w:rPr>
          <w:lang w:eastAsia="zh-CN"/>
        </w:rPr>
        <w:t xml:space="preserve"> </w:t>
      </w:r>
      <w:r w:rsidR="000C06CF">
        <w:rPr>
          <w:rFonts w:hint="eastAsia"/>
          <w:lang w:eastAsia="zh-CN"/>
        </w:rPr>
        <w:t>前置条件</w:t>
      </w:r>
    </w:p>
    <w:p w:rsidR="000C06CF" w:rsidRPr="00BF3B28" w:rsidRDefault="00216A5A" w:rsidP="000C06CF">
      <w:pPr>
        <w:pStyle w:val="af0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已登陆，</w:t>
      </w:r>
      <w:r w:rsidR="000C06CF">
        <w:rPr>
          <w:rFonts w:hint="eastAsia"/>
          <w:lang w:eastAsia="zh-CN"/>
        </w:rPr>
        <w:t>处于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地图</w:t>
      </w:r>
      <w:r w:rsidR="000C06CF">
        <w:rPr>
          <w:rFonts w:hint="eastAsia"/>
          <w:lang w:eastAsia="zh-CN"/>
        </w:rPr>
        <w:t>界面，网络连接正常</w:t>
      </w:r>
      <w:r>
        <w:rPr>
          <w:rFonts w:hint="eastAsia"/>
          <w:lang w:eastAsia="zh-CN"/>
        </w:rPr>
        <w:t>，已获得手机位置权限，手机开启</w:t>
      </w:r>
      <w:r>
        <w:rPr>
          <w:rFonts w:hint="eastAsia"/>
          <w:lang w:eastAsia="zh-CN"/>
        </w:rPr>
        <w:t>GPS</w:t>
      </w:r>
    </w:p>
    <w:p w:rsidR="000C06CF" w:rsidRDefault="000C06CF" w:rsidP="000C06CF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 w:rsidR="00216A5A">
        <w:rPr>
          <w:rFonts w:hint="eastAsia"/>
          <w:lang w:eastAsia="zh-CN"/>
        </w:rPr>
        <w:t>直接点击拍照按钮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216A5A">
        <w:rPr>
          <w:rFonts w:hint="eastAsia"/>
          <w:lang w:eastAsia="zh-CN"/>
        </w:rPr>
        <w:t>点击开始按钮，弹出对话框，点击取消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 w:rsidR="00216A5A">
        <w:rPr>
          <w:rFonts w:hint="eastAsia"/>
          <w:lang w:eastAsia="zh-CN"/>
        </w:rPr>
        <w:t>点击开始按钮，弹出对话框，点击确定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 w:rsidR="00216A5A">
        <w:rPr>
          <w:rFonts w:hint="eastAsia"/>
          <w:lang w:eastAsia="zh-CN"/>
        </w:rPr>
        <w:t>执行</w:t>
      </w:r>
      <w:r w:rsidR="00216A5A">
        <w:rPr>
          <w:rFonts w:hint="eastAsia"/>
          <w:lang w:eastAsia="zh-CN"/>
        </w:rPr>
        <w:t>3</w:t>
      </w:r>
      <w:r w:rsidR="00216A5A">
        <w:rPr>
          <w:rFonts w:hint="eastAsia"/>
          <w:lang w:eastAsia="zh-CN"/>
        </w:rPr>
        <w:t>后点击拍照按钮</w:t>
      </w:r>
      <w:r w:rsidR="0053004C">
        <w:rPr>
          <w:rFonts w:hint="eastAsia"/>
          <w:lang w:eastAsia="zh-CN"/>
        </w:rPr>
        <w:t>，选择拍照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执行</w:t>
      </w:r>
      <w:r w:rsidR="0053004C">
        <w:rPr>
          <w:rFonts w:hint="eastAsia"/>
          <w:lang w:eastAsia="zh-CN"/>
        </w:rPr>
        <w:t>3</w:t>
      </w:r>
      <w:r w:rsidR="0053004C">
        <w:rPr>
          <w:rFonts w:hint="eastAsia"/>
          <w:lang w:eastAsia="zh-CN"/>
        </w:rPr>
        <w:t>后点击拍照按钮，选择相册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执行</w:t>
      </w:r>
      <w:r w:rsidR="0053004C">
        <w:rPr>
          <w:rFonts w:hint="eastAsia"/>
          <w:lang w:eastAsia="zh-CN"/>
        </w:rPr>
        <w:t>4</w:t>
      </w:r>
      <w:r w:rsidR="0053004C">
        <w:rPr>
          <w:rFonts w:hint="eastAsia"/>
          <w:lang w:eastAsia="zh-CN"/>
        </w:rPr>
        <w:t>或</w:t>
      </w:r>
      <w:r w:rsidR="0053004C">
        <w:rPr>
          <w:rFonts w:hint="eastAsia"/>
          <w:lang w:eastAsia="zh-CN"/>
        </w:rPr>
        <w:t>5</w:t>
      </w:r>
      <w:r w:rsidR="0053004C">
        <w:rPr>
          <w:rFonts w:hint="eastAsia"/>
          <w:lang w:eastAsia="zh-CN"/>
        </w:rPr>
        <w:t>后保存照片</w:t>
      </w:r>
    </w:p>
    <w:p w:rsidR="0053004C" w:rsidRDefault="000C06CF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执行</w:t>
      </w:r>
      <w:r w:rsidR="0053004C">
        <w:rPr>
          <w:rFonts w:hint="eastAsia"/>
          <w:lang w:eastAsia="zh-CN"/>
        </w:rPr>
        <w:t>3</w:t>
      </w:r>
      <w:r w:rsidR="0053004C">
        <w:rPr>
          <w:rFonts w:hint="eastAsia"/>
          <w:lang w:eastAsia="zh-CN"/>
        </w:rPr>
        <w:t>或</w:t>
      </w:r>
      <w:r w:rsidR="0053004C">
        <w:rPr>
          <w:rFonts w:hint="eastAsia"/>
          <w:lang w:eastAsia="zh-CN"/>
        </w:rPr>
        <w:t>6</w:t>
      </w:r>
      <w:r w:rsidR="0053004C">
        <w:rPr>
          <w:rFonts w:hint="eastAsia"/>
          <w:lang w:eastAsia="zh-CN"/>
        </w:rPr>
        <w:t>后点击停止按钮，弹出对话框，点击取消</w:t>
      </w:r>
    </w:p>
    <w:p w:rsidR="0053004C" w:rsidRPr="0053004C" w:rsidRDefault="0053004C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8.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后点击停止按钮，弹出对话框，点击确定</w:t>
      </w:r>
    </w:p>
    <w:p w:rsidR="000C06CF" w:rsidRDefault="000C06CF" w:rsidP="000C06CF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进入系统相机，可以拍照并保存到手机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 w:rsidR="0053004C">
        <w:rPr>
          <w:rFonts w:hint="eastAsia"/>
          <w:lang w:eastAsia="zh-CN"/>
        </w:rPr>
        <w:t>2.</w:t>
      </w:r>
      <w:r w:rsidR="0053004C"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对话框关闭，无变化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 w:rsidR="0053004C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对话框关闭，提示开始记录路线，地图上在当前位置出现标记，移动位置后地图上实时绘制出路线</w:t>
      </w:r>
    </w:p>
    <w:p w:rsidR="0053004C" w:rsidRDefault="0053004C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进入系统相机，可以拍照并保存到手机</w:t>
      </w:r>
    </w:p>
    <w:p w:rsidR="0053004C" w:rsidRDefault="0053004C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进入手机相册，可以选择照片</w:t>
      </w:r>
    </w:p>
    <w:p w:rsidR="0053004C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回到地图界面，当前位置出现所拍照片缩略图</w:t>
      </w:r>
    </w:p>
    <w:p w:rsidR="000C06CF" w:rsidRDefault="000C06CF" w:rsidP="000C06C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 w:rsidR="0053004C">
        <w:rPr>
          <w:rFonts w:hint="eastAsia"/>
          <w:lang w:eastAsia="zh-CN"/>
        </w:rPr>
        <w:t>对话框关闭，无变化</w:t>
      </w:r>
    </w:p>
    <w:p w:rsidR="0053004C" w:rsidRPr="00E91C74" w:rsidRDefault="0053004C" w:rsidP="0053004C">
      <w:pPr>
        <w:ind w:firstLine="720"/>
        <w:rPr>
          <w:lang w:eastAsia="zh-CN"/>
        </w:rPr>
      </w:pPr>
      <w:r>
        <w:rPr>
          <w:rFonts w:hint="eastAsia"/>
          <w:lang w:eastAsia="zh-CN"/>
        </w:rPr>
        <w:t>8.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对话框关闭，提示已保存路线，地图上所有标记物消失</w:t>
      </w:r>
    </w:p>
    <w:p w:rsidR="0053004C" w:rsidRDefault="0053004C" w:rsidP="0053004C">
      <w:pPr>
        <w:pStyle w:val="2"/>
        <w:rPr>
          <w:lang w:eastAsia="zh-CN"/>
        </w:rPr>
      </w:pPr>
      <w:bookmarkStart w:id="15" w:name="_Toc492847009"/>
      <w:r>
        <w:rPr>
          <w:rFonts w:hint="eastAsia"/>
          <w:lang w:eastAsia="zh-CN"/>
        </w:rPr>
        <w:t>测试用例</w:t>
      </w:r>
      <w:r>
        <w:rPr>
          <w:rFonts w:hint="eastAsia"/>
          <w:lang w:eastAsia="zh-CN"/>
        </w:rPr>
        <w:t xml:space="preserve"> #4</w:t>
      </w:r>
      <w:bookmarkEnd w:id="15"/>
    </w:p>
    <w:p w:rsidR="0053004C" w:rsidRPr="00E91C74" w:rsidRDefault="001E2C4C" w:rsidP="0053004C">
      <w:pPr>
        <w:ind w:left="720"/>
        <w:rPr>
          <w:lang w:eastAsia="zh-CN"/>
        </w:rPr>
      </w:pPr>
      <w:r>
        <w:rPr>
          <w:rFonts w:hint="eastAsia"/>
          <w:lang w:eastAsia="zh-CN"/>
        </w:rPr>
        <w:t>分享照片</w:t>
      </w:r>
      <w:r w:rsidR="0053004C">
        <w:rPr>
          <w:rFonts w:hint="eastAsia"/>
          <w:lang w:eastAsia="zh-CN"/>
        </w:rPr>
        <w:t>测试用例</w:t>
      </w:r>
    </w:p>
    <w:p w:rsidR="0053004C" w:rsidRDefault="0053004C" w:rsidP="0053004C">
      <w:pPr>
        <w:rPr>
          <w:lang w:eastAsia="zh-CN"/>
        </w:rPr>
      </w:pPr>
      <w:r>
        <w:rPr>
          <w:rFonts w:hint="eastAsia"/>
          <w:lang w:eastAsia="zh-CN"/>
        </w:rPr>
        <w:t>1)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前置条件</w:t>
      </w:r>
    </w:p>
    <w:p w:rsidR="0053004C" w:rsidRPr="00BF3B28" w:rsidRDefault="0053004C" w:rsidP="0053004C">
      <w:pPr>
        <w:pStyle w:val="af0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已登陆，处于</w:t>
      </w:r>
      <w:r>
        <w:rPr>
          <w:rFonts w:hint="eastAsia"/>
          <w:lang w:eastAsia="zh-CN"/>
        </w:rPr>
        <w:t>APP</w:t>
      </w:r>
      <w:r w:rsidR="001E2C4C">
        <w:rPr>
          <w:rFonts w:hint="eastAsia"/>
          <w:lang w:eastAsia="zh-CN"/>
        </w:rPr>
        <w:t>主界面</w:t>
      </w:r>
      <w:r>
        <w:rPr>
          <w:rFonts w:hint="eastAsia"/>
          <w:lang w:eastAsia="zh-CN"/>
        </w:rPr>
        <w:t>，网络连接正常</w:t>
      </w:r>
    </w:p>
    <w:p w:rsidR="0053004C" w:rsidRDefault="0053004C" w:rsidP="0053004C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点击底部“我的”按钮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 w:rsidR="001E2C4C"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点击一条“我的路线”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点击左下角预览图，返回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在底部工具栏滑动颜色、透明度、粗细的滑动条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点击右上角的分享按钮</w:t>
      </w:r>
    </w:p>
    <w:p w:rsidR="001E2C4C" w:rsidRDefault="001E2C4C" w:rsidP="00E616A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点击取消</w:t>
      </w:r>
      <w:r>
        <w:rPr>
          <w:lang w:eastAsia="zh-CN"/>
        </w:rPr>
        <w:t xml:space="preserve"> 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 w:rsidR="00E616A7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重复</w:t>
      </w:r>
      <w:r w:rsidR="00E616A7">
        <w:rPr>
          <w:rFonts w:hint="eastAsia"/>
          <w:lang w:eastAsia="zh-CN"/>
        </w:rPr>
        <w:t>5</w:t>
      </w:r>
      <w:r w:rsidR="00E616A7">
        <w:rPr>
          <w:rFonts w:hint="eastAsia"/>
          <w:lang w:eastAsia="zh-CN"/>
        </w:rPr>
        <w:t>，</w:t>
      </w:r>
      <w:r w:rsidR="001E2C4C">
        <w:rPr>
          <w:rFonts w:hint="eastAsia"/>
          <w:lang w:eastAsia="zh-CN"/>
        </w:rPr>
        <w:t>选择确定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 w:rsidR="00E616A7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点击加号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 w:rsidR="00E616A7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="001E2C4C">
        <w:rPr>
          <w:rFonts w:hint="eastAsia"/>
          <w:lang w:eastAsia="zh-CN"/>
        </w:rPr>
        <w:t>点击已添加的图片</w:t>
      </w:r>
    </w:p>
    <w:p w:rsidR="00E616A7" w:rsidRDefault="00E616A7" w:rsidP="0053004C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10.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点击第一张截图</w:t>
      </w:r>
    </w:p>
    <w:p w:rsidR="001E2C4C" w:rsidRDefault="001E2C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点击提交</w:t>
      </w:r>
    </w:p>
    <w:p w:rsidR="00E616A7" w:rsidRPr="0053004C" w:rsidRDefault="00E616A7" w:rsidP="0053004C">
      <w:pPr>
        <w:rPr>
          <w:lang w:eastAsia="zh-CN"/>
        </w:rPr>
      </w:pPr>
      <w:r>
        <w:rPr>
          <w:rFonts w:hint="eastAsia"/>
          <w:lang w:eastAsia="zh-CN"/>
        </w:rPr>
        <w:tab/>
        <w:t>12.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在发现界面对某一条分享点击“更多”按钮</w:t>
      </w:r>
    </w:p>
    <w:p w:rsidR="0053004C" w:rsidRDefault="0053004C" w:rsidP="0053004C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成功进入个人中心界面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进入路线详情界面</w:t>
      </w:r>
    </w:p>
    <w:p w:rsidR="00E616A7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 w:rsidR="00E616A7"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进入浏览图片界面，可以浏览所有这条路线所保存的照片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路线的相应属性随着滑动而动态调节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弹出截图预览，截取手机上所显示的地图部分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截图预览消失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7.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进入添加照片界面</w:t>
      </w:r>
    </w:p>
    <w:p w:rsidR="0053004C" w:rsidRDefault="0053004C" w:rsidP="0053004C">
      <w:pPr>
        <w:ind w:firstLine="720"/>
        <w:rPr>
          <w:lang w:eastAsia="zh-CN"/>
        </w:rPr>
      </w:pPr>
      <w:r>
        <w:rPr>
          <w:rFonts w:hint="eastAsia"/>
          <w:lang w:eastAsia="zh-CN"/>
        </w:rPr>
        <w:t>8.</w:t>
      </w:r>
      <w:r>
        <w:rPr>
          <w:lang w:eastAsia="zh-CN"/>
        </w:rPr>
        <w:t xml:space="preserve"> </w:t>
      </w:r>
      <w:r w:rsidR="00E616A7">
        <w:rPr>
          <w:rFonts w:hint="eastAsia"/>
          <w:lang w:eastAsia="zh-CN"/>
        </w:rPr>
        <w:t>弹出对话框，可以选择拍照和选择相册里的照片，确认</w:t>
      </w:r>
      <w:proofErr w:type="gramStart"/>
      <w:r w:rsidR="00E616A7">
        <w:rPr>
          <w:rFonts w:hint="eastAsia"/>
          <w:lang w:eastAsia="zh-CN"/>
        </w:rPr>
        <w:t>后照片</w:t>
      </w:r>
      <w:proofErr w:type="gramEnd"/>
      <w:r w:rsidR="00E616A7">
        <w:rPr>
          <w:rFonts w:hint="eastAsia"/>
          <w:lang w:eastAsia="zh-CN"/>
        </w:rPr>
        <w:t>显示在添加照片界面中</w:t>
      </w:r>
    </w:p>
    <w:p w:rsidR="00E616A7" w:rsidRDefault="00E616A7" w:rsidP="0053004C">
      <w:pPr>
        <w:ind w:firstLine="720"/>
        <w:rPr>
          <w:lang w:eastAsia="zh-CN"/>
        </w:rPr>
      </w:pPr>
      <w:r>
        <w:rPr>
          <w:rFonts w:hint="eastAsia"/>
          <w:lang w:eastAsia="zh-CN"/>
        </w:rPr>
        <w:t>9.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弹出对话框，确认是否删除该照片</w:t>
      </w:r>
    </w:p>
    <w:p w:rsidR="00E616A7" w:rsidRDefault="00E616A7" w:rsidP="0053004C">
      <w:pPr>
        <w:ind w:firstLine="720"/>
        <w:rPr>
          <w:lang w:eastAsia="zh-CN"/>
        </w:rPr>
      </w:pPr>
      <w:r>
        <w:rPr>
          <w:rFonts w:hint="eastAsia"/>
          <w:lang w:eastAsia="zh-CN"/>
        </w:rPr>
        <w:t>10.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无反应</w:t>
      </w:r>
    </w:p>
    <w:p w:rsidR="00E616A7" w:rsidRDefault="00E616A7" w:rsidP="0053004C">
      <w:pPr>
        <w:ind w:firstLine="720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尝试提交，成功后进入“发现”界面并自动刷新</w:t>
      </w:r>
    </w:p>
    <w:p w:rsidR="00E616A7" w:rsidRPr="00E91C74" w:rsidRDefault="00E616A7" w:rsidP="0053004C">
      <w:pPr>
        <w:ind w:firstLine="720"/>
        <w:rPr>
          <w:lang w:eastAsia="zh-CN"/>
        </w:rPr>
      </w:pPr>
      <w:r>
        <w:rPr>
          <w:rFonts w:hint="eastAsia"/>
          <w:lang w:eastAsia="zh-CN"/>
        </w:rPr>
        <w:t>12.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弹出对话框，选择分享到</w:t>
      </w:r>
      <w:proofErr w:type="gramStart"/>
      <w:r>
        <w:rPr>
          <w:rFonts w:hint="eastAsia"/>
          <w:lang w:eastAsia="zh-CN"/>
        </w:rPr>
        <w:t>微信群</w:t>
      </w:r>
      <w:proofErr w:type="gramEnd"/>
      <w:r>
        <w:rPr>
          <w:rFonts w:hint="eastAsia"/>
          <w:lang w:eastAsia="zh-CN"/>
        </w:rPr>
        <w:t>或朋友圈</w:t>
      </w:r>
    </w:p>
    <w:p w:rsidR="0053004C" w:rsidRDefault="0053004C" w:rsidP="0053004C">
      <w:pPr>
        <w:pStyle w:val="2"/>
        <w:rPr>
          <w:lang w:eastAsia="zh-CN"/>
        </w:rPr>
      </w:pPr>
      <w:bookmarkStart w:id="16" w:name="_Toc492847010"/>
      <w:r>
        <w:rPr>
          <w:rFonts w:hint="eastAsia"/>
          <w:lang w:eastAsia="zh-CN"/>
        </w:rPr>
        <w:t>测试用例</w:t>
      </w:r>
      <w:r w:rsidR="00E616A7">
        <w:rPr>
          <w:rFonts w:hint="eastAsia"/>
          <w:lang w:eastAsia="zh-CN"/>
        </w:rPr>
        <w:t xml:space="preserve"> #5</w:t>
      </w:r>
      <w:bookmarkEnd w:id="16"/>
    </w:p>
    <w:p w:rsidR="0053004C" w:rsidRPr="00E91C74" w:rsidRDefault="00E616A7" w:rsidP="0053004C">
      <w:pPr>
        <w:ind w:left="720"/>
        <w:rPr>
          <w:lang w:eastAsia="zh-CN"/>
        </w:rPr>
      </w:pPr>
      <w:r>
        <w:rPr>
          <w:rFonts w:hint="eastAsia"/>
          <w:lang w:eastAsia="zh-CN"/>
        </w:rPr>
        <w:t>评论</w:t>
      </w:r>
      <w:r w:rsidR="0053004C">
        <w:rPr>
          <w:rFonts w:hint="eastAsia"/>
          <w:lang w:eastAsia="zh-CN"/>
        </w:rPr>
        <w:t>测试用例</w:t>
      </w:r>
    </w:p>
    <w:p w:rsidR="0053004C" w:rsidRDefault="0053004C" w:rsidP="0053004C">
      <w:pPr>
        <w:rPr>
          <w:lang w:eastAsia="zh-CN"/>
        </w:rPr>
      </w:pPr>
      <w:r>
        <w:rPr>
          <w:rFonts w:hint="eastAsia"/>
          <w:lang w:eastAsia="zh-CN"/>
        </w:rPr>
        <w:t>1)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前置条件</w:t>
      </w:r>
    </w:p>
    <w:p w:rsidR="0053004C" w:rsidRPr="00BF3B28" w:rsidRDefault="0053004C" w:rsidP="0053004C">
      <w:pPr>
        <w:pStyle w:val="af0"/>
        <w:ind w:left="720" w:firstLineChars="0" w:firstLine="0"/>
        <w:rPr>
          <w:lang w:eastAsia="zh-CN"/>
        </w:rPr>
      </w:pPr>
      <w:r>
        <w:rPr>
          <w:rFonts w:hint="eastAsia"/>
          <w:lang w:eastAsia="zh-CN"/>
        </w:rPr>
        <w:t>已登陆，处于</w:t>
      </w:r>
      <w:r>
        <w:rPr>
          <w:rFonts w:hint="eastAsia"/>
          <w:lang w:eastAsia="zh-CN"/>
        </w:rPr>
        <w:t>APP</w:t>
      </w:r>
      <w:r w:rsidR="00E616A7">
        <w:rPr>
          <w:rFonts w:hint="eastAsia"/>
          <w:lang w:eastAsia="zh-CN"/>
        </w:rPr>
        <w:t>发现</w:t>
      </w:r>
      <w:r>
        <w:rPr>
          <w:rFonts w:hint="eastAsia"/>
          <w:lang w:eastAsia="zh-CN"/>
        </w:rPr>
        <w:t>界面，网络连接正常</w:t>
      </w:r>
    </w:p>
    <w:p w:rsidR="0053004C" w:rsidRDefault="0053004C" w:rsidP="0053004C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>
        <w:rPr>
          <w:rFonts w:hint="eastAsia"/>
          <w:lang w:eastAsia="zh-CN"/>
        </w:rPr>
        <w:t>测试输入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proofErr w:type="gramStart"/>
      <w:r w:rsidR="00E616A7">
        <w:rPr>
          <w:rFonts w:hint="eastAsia"/>
          <w:lang w:eastAsia="zh-CN"/>
        </w:rPr>
        <w:t>点击某</w:t>
      </w:r>
      <w:proofErr w:type="gramEnd"/>
      <w:r w:rsidR="00E616A7">
        <w:rPr>
          <w:rFonts w:hint="eastAsia"/>
          <w:lang w:eastAsia="zh-CN"/>
        </w:rPr>
        <w:t>一条分享的时间</w:t>
      </w:r>
    </w:p>
    <w:p w:rsidR="00E616A7" w:rsidRDefault="0053004C" w:rsidP="00E616A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proofErr w:type="gramStart"/>
      <w:r w:rsidR="00E616A7">
        <w:rPr>
          <w:rFonts w:hint="eastAsia"/>
          <w:lang w:eastAsia="zh-CN"/>
        </w:rPr>
        <w:t>点击某</w:t>
      </w:r>
      <w:proofErr w:type="gramEnd"/>
      <w:r w:rsidR="00E616A7">
        <w:rPr>
          <w:rFonts w:hint="eastAsia"/>
          <w:lang w:eastAsia="zh-CN"/>
        </w:rPr>
        <w:t>一条分享的用户</w:t>
      </w:r>
    </w:p>
    <w:p w:rsidR="00E616A7" w:rsidRDefault="0053004C" w:rsidP="00E616A7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proofErr w:type="gramStart"/>
      <w:r w:rsidR="00E616A7">
        <w:rPr>
          <w:rFonts w:hint="eastAsia"/>
          <w:lang w:eastAsia="zh-CN"/>
        </w:rPr>
        <w:t>点击某</w:t>
      </w:r>
      <w:proofErr w:type="gramEnd"/>
      <w:r w:rsidR="00E616A7">
        <w:rPr>
          <w:rFonts w:hint="eastAsia"/>
          <w:lang w:eastAsia="zh-CN"/>
        </w:rPr>
        <w:t>一条分享的图片</w:t>
      </w:r>
    </w:p>
    <w:p w:rsidR="0053004C" w:rsidRPr="00E616A7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proofErr w:type="gramStart"/>
      <w:r w:rsidR="00E616A7">
        <w:rPr>
          <w:rFonts w:hint="eastAsia"/>
          <w:lang w:eastAsia="zh-CN"/>
        </w:rPr>
        <w:t>点击某</w:t>
      </w:r>
      <w:proofErr w:type="gramEnd"/>
      <w:r w:rsidR="00E616A7">
        <w:rPr>
          <w:rFonts w:hint="eastAsia"/>
          <w:lang w:eastAsia="zh-CN"/>
        </w:rPr>
        <w:t>一条分享的评论按钮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输入空评论，点击提交</w:t>
      </w:r>
    </w:p>
    <w:p w:rsidR="0053004C" w:rsidRPr="0053004C" w:rsidRDefault="0053004C" w:rsidP="002200D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输入非空评论，点击提交</w:t>
      </w:r>
    </w:p>
    <w:p w:rsidR="0053004C" w:rsidRDefault="0053004C" w:rsidP="0053004C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预期结果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无反应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无反应</w:t>
      </w:r>
    </w:p>
    <w:p w:rsidR="002200DB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进入浏览图片界面，可以浏览该分享的所有图片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</w:t>
      </w:r>
      <w:r w:rsidR="002200DB">
        <w:rPr>
          <w:rFonts w:hint="eastAsia"/>
          <w:lang w:eastAsia="zh-CN"/>
        </w:rPr>
        <w:t>评论界面</w:t>
      </w:r>
    </w:p>
    <w:p w:rsidR="0053004C" w:rsidRDefault="0053004C" w:rsidP="0053004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5.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提示评论不能为空</w:t>
      </w:r>
    </w:p>
    <w:p w:rsidR="0059232E" w:rsidRPr="0059232E" w:rsidRDefault="0053004C" w:rsidP="0059232E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6.</w:t>
      </w:r>
      <w:r>
        <w:rPr>
          <w:lang w:eastAsia="zh-CN"/>
        </w:rPr>
        <w:t xml:space="preserve"> </w:t>
      </w:r>
      <w:r w:rsidR="002200DB">
        <w:rPr>
          <w:rFonts w:hint="eastAsia"/>
          <w:lang w:eastAsia="zh-CN"/>
        </w:rPr>
        <w:t>尝试发送评论，成功后显示在该页面，输入框清空</w:t>
      </w: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32A" w:rsidRDefault="004E732A">
      <w:r>
        <w:separator/>
      </w:r>
    </w:p>
  </w:endnote>
  <w:endnote w:type="continuationSeparator" w:id="0">
    <w:p w:rsidR="004E732A" w:rsidRDefault="004E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4C" w:rsidRDefault="0053004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3004C" w:rsidRDefault="005300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00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04C" w:rsidRDefault="005300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04C" w:rsidRDefault="0053004C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上海交通大学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4CDE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004C" w:rsidRDefault="0053004C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24CDE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24CDE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53004C" w:rsidRDefault="005300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4C" w:rsidRDefault="005300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32A" w:rsidRDefault="004E732A">
      <w:r>
        <w:separator/>
      </w:r>
    </w:p>
  </w:footnote>
  <w:footnote w:type="continuationSeparator" w:id="0">
    <w:p w:rsidR="004E732A" w:rsidRDefault="004E7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4C" w:rsidRDefault="0053004C">
    <w:pPr>
      <w:rPr>
        <w:sz w:val="24"/>
      </w:rPr>
    </w:pPr>
  </w:p>
  <w:p w:rsidR="0053004C" w:rsidRDefault="0053004C">
    <w:pPr>
      <w:pBdr>
        <w:top w:val="single" w:sz="6" w:space="1" w:color="auto"/>
      </w:pBdr>
      <w:rPr>
        <w:sz w:val="24"/>
      </w:rPr>
    </w:pPr>
  </w:p>
  <w:p w:rsidR="0053004C" w:rsidRDefault="0053004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  <w:lang w:eastAsia="zh-CN"/>
      </w:rPr>
      <w:t>上海交通大学软件学院</w:t>
    </w:r>
  </w:p>
  <w:p w:rsidR="0053004C" w:rsidRDefault="0053004C">
    <w:pPr>
      <w:pBdr>
        <w:bottom w:val="single" w:sz="6" w:space="1" w:color="auto"/>
      </w:pBdr>
      <w:jc w:val="right"/>
      <w:rPr>
        <w:sz w:val="24"/>
      </w:rPr>
    </w:pPr>
  </w:p>
  <w:p w:rsidR="0053004C" w:rsidRDefault="0053004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004C">
      <w:tc>
        <w:tcPr>
          <w:tcW w:w="6379" w:type="dxa"/>
        </w:tcPr>
        <w:p w:rsidR="0053004C" w:rsidRDefault="0053004C" w:rsidP="00861D57">
          <w:r>
            <w:rPr>
              <w:rFonts w:hint="eastAsia"/>
              <w:lang w:eastAsia="zh-CN"/>
            </w:rPr>
            <w:t>边走边拍</w:t>
          </w:r>
          <w:r>
            <w:rPr>
              <w:rFonts w:hint="eastAsia"/>
              <w:lang w:eastAsia="zh-CN"/>
            </w:rPr>
            <w:t>APP</w:t>
          </w:r>
        </w:p>
      </w:tc>
      <w:tc>
        <w:tcPr>
          <w:tcW w:w="3179" w:type="dxa"/>
        </w:tcPr>
        <w:p w:rsidR="0053004C" w:rsidRDefault="0053004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53004C">
      <w:tc>
        <w:tcPr>
          <w:tcW w:w="6379" w:type="dxa"/>
        </w:tcPr>
        <w:p w:rsidR="0053004C" w:rsidRDefault="0053004C">
          <w:pPr>
            <w:rPr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53004C" w:rsidRDefault="0053004C" w:rsidP="00861D57">
          <w:r>
            <w:t xml:space="preserve">  Date:  &lt;</w:t>
          </w:r>
          <w:r>
            <w:rPr>
              <w:rFonts w:hint="eastAsia"/>
              <w:lang w:eastAsia="zh-CN"/>
            </w:rPr>
            <w:t>10</w:t>
          </w:r>
          <w:r>
            <w:t>/</w:t>
          </w:r>
          <w:r>
            <w:rPr>
              <w:rFonts w:hint="eastAsia"/>
              <w:lang w:eastAsia="zh-CN"/>
            </w:rPr>
            <w:t>09</w:t>
          </w:r>
          <w:r>
            <w:t>/</w:t>
          </w:r>
          <w:r>
            <w:rPr>
              <w:rFonts w:hint="eastAsia"/>
              <w:lang w:eastAsia="zh-CN"/>
            </w:rPr>
            <w:t>2017</w:t>
          </w:r>
          <w:r>
            <w:t>&gt;</w:t>
          </w:r>
        </w:p>
      </w:tc>
    </w:tr>
    <w:tr w:rsidR="0053004C">
      <w:tc>
        <w:tcPr>
          <w:tcW w:w="9558" w:type="dxa"/>
          <w:gridSpan w:val="2"/>
        </w:tcPr>
        <w:p w:rsidR="0053004C" w:rsidRDefault="0053004C"/>
      </w:tc>
    </w:tr>
  </w:tbl>
  <w:p w:rsidR="0053004C" w:rsidRDefault="0053004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04C" w:rsidRDefault="0053004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9F97217"/>
    <w:multiLevelType w:val="hybridMultilevel"/>
    <w:tmpl w:val="BE44C094"/>
    <w:lvl w:ilvl="0" w:tplc="B0486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F92544"/>
    <w:multiLevelType w:val="hybridMultilevel"/>
    <w:tmpl w:val="45FE726E"/>
    <w:lvl w:ilvl="0" w:tplc="CCDE1F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6D2598"/>
    <w:multiLevelType w:val="multilevel"/>
    <w:tmpl w:val="BFDA92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2"/>
  </w:num>
  <w:num w:numId="23">
    <w:abstractNumId w:val="15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57"/>
    <w:rsid w:val="000C06CF"/>
    <w:rsid w:val="001B0401"/>
    <w:rsid w:val="001E2C4C"/>
    <w:rsid w:val="00216A5A"/>
    <w:rsid w:val="002200DB"/>
    <w:rsid w:val="0032567A"/>
    <w:rsid w:val="00342E2E"/>
    <w:rsid w:val="00382609"/>
    <w:rsid w:val="003F6E81"/>
    <w:rsid w:val="004E732A"/>
    <w:rsid w:val="004F3649"/>
    <w:rsid w:val="0053004C"/>
    <w:rsid w:val="0059232E"/>
    <w:rsid w:val="005F62FE"/>
    <w:rsid w:val="007C563C"/>
    <w:rsid w:val="00850C93"/>
    <w:rsid w:val="00861D57"/>
    <w:rsid w:val="009871A2"/>
    <w:rsid w:val="00B55FA5"/>
    <w:rsid w:val="00CA0CE8"/>
    <w:rsid w:val="00D24CDE"/>
    <w:rsid w:val="00E616A7"/>
    <w:rsid w:val="00E91C74"/>
    <w:rsid w:val="00F449B6"/>
    <w:rsid w:val="00F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375EB"/>
  <w15:chartTrackingRefBased/>
  <w15:docId w15:val="{24D538EF-0CFD-4321-BF39-ADD86914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paragraph" w:styleId="af0">
    <w:name w:val="List Paragraph"/>
    <w:basedOn w:val="a"/>
    <w:uiPriority w:val="34"/>
    <w:qFormat/>
    <w:rsid w:val="00E91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3322;&#21733;&#65281;\&#27491;&#32463;&#30340;&#36164;&#26009;&#25991;&#20214;\&#36719;&#24037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113</TotalTime>
  <Pages>6</Pages>
  <Words>403</Words>
  <Characters>2298</Characters>
  <Application>Microsoft Office Word</Application>
  <DocSecurity>0</DocSecurity>
  <Lines>19</Lines>
  <Paragraphs>5</Paragraphs>
  <ScaleCrop>false</ScaleCrop>
  <Company>&lt;Company Name&gt;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Dell</dc:creator>
  <cp:keywords/>
  <dc:description/>
  <cp:lastModifiedBy>吴世航</cp:lastModifiedBy>
  <cp:revision>4</cp:revision>
  <cp:lastPrinted>1899-12-31T16:00:00Z</cp:lastPrinted>
  <dcterms:created xsi:type="dcterms:W3CDTF">2017-09-10T09:52:00Z</dcterms:created>
  <dcterms:modified xsi:type="dcterms:W3CDTF">2017-09-10T14:48:00Z</dcterms:modified>
</cp:coreProperties>
</file>